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BBFA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30DD81FB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1F497D" w:themeColor="text2"/>
            </w:tcBorders>
          </w:tcPr>
          <w:p w14:paraId="128B304D" w14:textId="66F71E06" w:rsidR="00AD0DDD" w:rsidRDefault="00901BA8" w:rsidP="00DF1CB4">
            <w:pPr>
              <w:pStyle w:val="Heading1"/>
            </w:pPr>
            <w:r>
              <w:t>Makarand m</w:t>
            </w:r>
          </w:p>
          <w:p w14:paraId="00C8C295" w14:textId="4EC767B8" w:rsidR="00AD0DDD" w:rsidRPr="00AD0DDD" w:rsidRDefault="00901BA8" w:rsidP="00DF1CB4">
            <w:pPr>
              <w:pStyle w:val="Heading2"/>
            </w:pPr>
            <w:r>
              <w:t>Technology architect</w:t>
            </w:r>
          </w:p>
        </w:tc>
      </w:tr>
      <w:tr w:rsidR="00AD0DDD" w14:paraId="1D73DB88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1F497D" w:themeColor="text2"/>
            </w:tcBorders>
            <w:vAlign w:val="center"/>
          </w:tcPr>
          <w:p w14:paraId="3CD04856" w14:textId="77777777" w:rsidR="00AD0DDD" w:rsidRDefault="00AD0DDD" w:rsidP="00DF1CB4"/>
        </w:tc>
      </w:tr>
      <w:tr w:rsidR="005F5561" w14:paraId="77F811EF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0B9A8C2" w14:textId="77777777" w:rsidR="005F5561" w:rsidRPr="00D06709" w:rsidRDefault="005F5561" w:rsidP="00DF1CB4"/>
        </w:tc>
        <w:tc>
          <w:tcPr>
            <w:tcW w:w="284" w:type="dxa"/>
            <w:shd w:val="clear" w:color="auto" w:fill="1F497D" w:themeFill="text2"/>
            <w:vAlign w:val="center"/>
          </w:tcPr>
          <w:p w14:paraId="6D8BBE5D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512F637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637C67BB" w14:textId="77777777" w:rsidR="005F5561" w:rsidRPr="00FA4DB0" w:rsidRDefault="007F2117" w:rsidP="00DF1CB4">
            <w:sdt>
              <w:sdtPr>
                <w:id w:val="494620162"/>
                <w:placeholder>
                  <w:docPart w:val="65A975B3929141209CF7F751A617E406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DF1CB4">
                  <w:t>[Phone]</w:t>
                </w:r>
              </w:sdtContent>
            </w:sdt>
          </w:p>
        </w:tc>
        <w:tc>
          <w:tcPr>
            <w:tcW w:w="138" w:type="dxa"/>
            <w:vAlign w:val="center"/>
          </w:tcPr>
          <w:p w14:paraId="36A46346" w14:textId="77777777" w:rsidR="005F5561" w:rsidRDefault="005F5561" w:rsidP="00DF1CB4"/>
        </w:tc>
        <w:tc>
          <w:tcPr>
            <w:tcW w:w="284" w:type="dxa"/>
            <w:shd w:val="clear" w:color="auto" w:fill="1F497D" w:themeFill="text2"/>
            <w:vAlign w:val="center"/>
          </w:tcPr>
          <w:p w14:paraId="5B815550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0BB2B296" w14:textId="77777777" w:rsidR="005F5561" w:rsidRDefault="005F5561" w:rsidP="00DF1CB4"/>
        </w:tc>
        <w:tc>
          <w:tcPr>
            <w:tcW w:w="2126" w:type="dxa"/>
            <w:vAlign w:val="center"/>
          </w:tcPr>
          <w:p w14:paraId="6179D3C5" w14:textId="77777777" w:rsidR="005F5561" w:rsidRPr="00FA4DB0" w:rsidRDefault="007F2117" w:rsidP="00DF1CB4">
            <w:sdt>
              <w:sdtPr>
                <w:id w:val="1602531064"/>
                <w:placeholder>
                  <w:docPart w:val="97A5BE386E1E425EB8CA7F7C8F033CBF"/>
                </w:placeholder>
                <w:temporary/>
                <w:showingPlcHdr/>
                <w15:appearance w15:val="hidden"/>
              </w:sdtPr>
              <w:sdtEndPr/>
              <w:sdtContent>
                <w:r w:rsidR="00A520FA">
                  <w:t>Email</w:t>
                </w:r>
              </w:sdtContent>
            </w:sdt>
          </w:p>
        </w:tc>
        <w:tc>
          <w:tcPr>
            <w:tcW w:w="142" w:type="dxa"/>
            <w:vAlign w:val="center"/>
          </w:tcPr>
          <w:p w14:paraId="19BE1E03" w14:textId="77777777" w:rsidR="005F5561" w:rsidRDefault="005F5561" w:rsidP="00DF1CB4"/>
        </w:tc>
        <w:tc>
          <w:tcPr>
            <w:tcW w:w="317" w:type="dxa"/>
            <w:shd w:val="clear" w:color="auto" w:fill="1F497D" w:themeFill="text2"/>
            <w:vAlign w:val="center"/>
          </w:tcPr>
          <w:p w14:paraId="2D920CB8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56FEA817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02834B82" w14:textId="77777777" w:rsidR="005F5561" w:rsidRPr="00FA4DB0" w:rsidRDefault="007F2117" w:rsidP="00DF1CB4">
            <w:sdt>
              <w:sdtPr>
                <w:id w:val="1612314428"/>
                <w:placeholder>
                  <w:docPart w:val="00FFE6D760A7400FB6B66A94A6B5C5F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DF1CB4">
                  <w:t>[Address]</w:t>
                </w:r>
              </w:sdtContent>
            </w:sdt>
          </w:p>
        </w:tc>
        <w:tc>
          <w:tcPr>
            <w:tcW w:w="142" w:type="dxa"/>
            <w:vAlign w:val="center"/>
          </w:tcPr>
          <w:p w14:paraId="01F462D8" w14:textId="77777777" w:rsidR="005F5561" w:rsidRDefault="005F5561" w:rsidP="00DF1CB4"/>
        </w:tc>
        <w:tc>
          <w:tcPr>
            <w:tcW w:w="317" w:type="dxa"/>
            <w:shd w:val="clear" w:color="auto" w:fill="1F497D" w:themeFill="text2"/>
            <w:vAlign w:val="center"/>
          </w:tcPr>
          <w:p w14:paraId="178096D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3B26B00E" w14:textId="77777777" w:rsidR="005F5561" w:rsidRDefault="005F5561" w:rsidP="00DF1CB4"/>
        </w:tc>
        <w:tc>
          <w:tcPr>
            <w:tcW w:w="2092" w:type="dxa"/>
            <w:vAlign w:val="center"/>
          </w:tcPr>
          <w:p w14:paraId="563CDD06" w14:textId="77777777" w:rsidR="005F5561" w:rsidRPr="00FA4DB0" w:rsidRDefault="007F2117" w:rsidP="00DF1CB4">
            <w:sdt>
              <w:sdtPr>
                <w:id w:val="-742946326"/>
                <w:placeholder>
                  <w:docPart w:val="916D92854C514B24A8069C51F8943D7E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FA4DB0">
                  <w:t>[Website]</w:t>
                </w:r>
              </w:sdtContent>
            </w:sdt>
          </w:p>
        </w:tc>
      </w:tr>
      <w:tr w:rsidR="00AD0DDD" w14:paraId="3CB28BDD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EEECE1" w:themeColor="background2"/>
            </w:tcBorders>
            <w:vAlign w:val="center"/>
          </w:tcPr>
          <w:p w14:paraId="02D4E71A" w14:textId="77777777" w:rsidR="00AD0DDD" w:rsidRDefault="00AD0DDD" w:rsidP="00DF1CB4"/>
        </w:tc>
      </w:tr>
      <w:tr w:rsidR="00560EA0" w14:paraId="11B01FFF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EEECE1" w:themeColor="background2"/>
              <w:bottom w:val="single" w:sz="8" w:space="0" w:color="1F497D" w:themeColor="text2"/>
            </w:tcBorders>
            <w:vAlign w:val="bottom"/>
          </w:tcPr>
          <w:p w14:paraId="28AC78B4" w14:textId="77777777" w:rsidR="00560EA0" w:rsidRPr="005F5561" w:rsidRDefault="007F2117" w:rsidP="00DF1CB4">
            <w:pPr>
              <w:pStyle w:val="Heading3"/>
            </w:pPr>
            <w:sdt>
              <w:sdtPr>
                <w:id w:val="723336852"/>
                <w:placeholder>
                  <w:docPart w:val="E9FBAD14CB7647C9978FBDBBB680208D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EEECE1" w:themeColor="background2"/>
            </w:tcBorders>
            <w:vAlign w:val="bottom"/>
          </w:tcPr>
          <w:p w14:paraId="7B9F4C95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EEECE1" w:themeColor="background2"/>
            </w:tcBorders>
            <w:vAlign w:val="bottom"/>
          </w:tcPr>
          <w:p w14:paraId="2949DD00" w14:textId="77777777" w:rsidR="00560EA0" w:rsidRDefault="00560EA0" w:rsidP="00DF1CB4"/>
        </w:tc>
      </w:tr>
      <w:tr w:rsidR="00560EA0" w14:paraId="61A54934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1F497D" w:themeColor="text2"/>
            </w:tcBorders>
            <w:vAlign w:val="bottom"/>
          </w:tcPr>
          <w:p w14:paraId="2CC828B1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5CDEAD7" w14:textId="77777777" w:rsidR="00560EA0" w:rsidRDefault="00560EA0" w:rsidP="00DF1CB4"/>
        </w:tc>
        <w:tc>
          <w:tcPr>
            <w:tcW w:w="3560" w:type="dxa"/>
            <w:gridSpan w:val="6"/>
            <w:shd w:val="clear" w:color="auto" w:fill="EEECE1" w:themeFill="background2"/>
            <w:vAlign w:val="bottom"/>
          </w:tcPr>
          <w:p w14:paraId="17B6FA19" w14:textId="77777777" w:rsidR="00560EA0" w:rsidRDefault="007F2117" w:rsidP="00DF1CB4">
            <w:pPr>
              <w:pStyle w:val="Heading3"/>
            </w:pPr>
            <w:sdt>
              <w:sdtPr>
                <w:id w:val="-2075571490"/>
                <w:placeholder>
                  <w:docPart w:val="72037E767C444D5E9647562AEF8FDFA5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26DD843F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1F497D" w:themeColor="text2"/>
            </w:tcBorders>
          </w:tcPr>
          <w:p w14:paraId="4B978AC7" w14:textId="54442EA7" w:rsidR="00AD6FA4" w:rsidRDefault="00901BA8" w:rsidP="00DF1CB4">
            <w:pPr>
              <w:pStyle w:val="Text"/>
            </w:pPr>
            <w:r>
              <w:t xml:space="preserve">Hi there, I am a technology leader specializing in data </w:t>
            </w:r>
            <w:r w:rsidR="00CF0DEF">
              <w:t>architecture, ingestion</w:t>
            </w:r>
            <w:r>
              <w:t xml:space="preserve"> frameworks and delivery, working </w:t>
            </w:r>
            <w:r w:rsidR="00711351">
              <w:t>on</w:t>
            </w:r>
            <w:r>
              <w:t xml:space="preserve"> </w:t>
            </w:r>
            <w:r w:rsidR="00CF0DEF">
              <w:t>implementations catering</w:t>
            </w:r>
            <w:r>
              <w:t xml:space="preserve"> to financial domain.</w:t>
            </w:r>
          </w:p>
          <w:p w14:paraId="7FF20047" w14:textId="77777777" w:rsidR="00901BA8" w:rsidRDefault="00901BA8" w:rsidP="00DF1CB4">
            <w:pPr>
              <w:pStyle w:val="Text"/>
            </w:pPr>
          </w:p>
          <w:p w14:paraId="1CF62B9B" w14:textId="54412EAF" w:rsidR="00901BA8" w:rsidRDefault="00901BA8" w:rsidP="00DF1CB4">
            <w:pPr>
              <w:pStyle w:val="Text"/>
            </w:pPr>
            <w:r>
              <w:t>This is just a sample page I was trying to play around with.</w:t>
            </w:r>
          </w:p>
        </w:tc>
        <w:tc>
          <w:tcPr>
            <w:tcW w:w="284" w:type="dxa"/>
            <w:vMerge w:val="restart"/>
            <w:vAlign w:val="center"/>
          </w:tcPr>
          <w:p w14:paraId="2AF39960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EEECE1" w:themeFill="background2"/>
          </w:tcPr>
          <w:p w14:paraId="5E4FB6F7" w14:textId="77777777" w:rsidR="00AD6FA4" w:rsidRDefault="007F2117" w:rsidP="00DF1CB4">
            <w:pPr>
              <w:pStyle w:val="Text"/>
            </w:pPr>
            <w:sdt>
              <w:sdtPr>
                <w:id w:val="-151066530"/>
                <w:placeholder>
                  <w:docPart w:val="FC84EC1E2A994E44BE67CBFFC1FDF5E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[School Name]</w:t>
                </w:r>
              </w:sdtContent>
            </w:sdt>
          </w:p>
          <w:p w14:paraId="332AF953" w14:textId="77777777" w:rsidR="00AD6FA4" w:rsidRDefault="00AD6FA4" w:rsidP="00DF1CB4">
            <w:pPr>
              <w:pStyle w:val="Text"/>
            </w:pPr>
          </w:p>
          <w:p w14:paraId="12ABA598" w14:textId="77777777" w:rsidR="00AD6FA4" w:rsidRDefault="007F2117" w:rsidP="00DF1CB4">
            <w:pPr>
              <w:pStyle w:val="Text"/>
            </w:pPr>
            <w:sdt>
              <w:sdtPr>
                <w:id w:val="2037544711"/>
                <w:placeholder>
                  <w:docPart w:val="C8E70B9B073343498DA427E6B2AE4FF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[City]</w:t>
                </w:r>
              </w:sdtContent>
            </w:sdt>
          </w:p>
          <w:p w14:paraId="5DFC73C9" w14:textId="77777777" w:rsidR="00AD6FA4" w:rsidRDefault="00AD6FA4" w:rsidP="00DF1CB4">
            <w:pPr>
              <w:pStyle w:val="Text"/>
            </w:pPr>
          </w:p>
          <w:p w14:paraId="38F2CF5F" w14:textId="77777777" w:rsidR="00AD6FA4" w:rsidRDefault="007F2117" w:rsidP="00DF1CB4">
            <w:pPr>
              <w:pStyle w:val="Text"/>
            </w:pPr>
            <w:sdt>
              <w:sdtPr>
                <w:id w:val="-500509284"/>
                <w:placeholder>
                  <w:docPart w:val="22A0A2250DE94C008F5582D07D0F7CF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[State]</w:t>
                </w:r>
              </w:sdtContent>
            </w:sdt>
          </w:p>
          <w:p w14:paraId="560A31D2" w14:textId="77777777" w:rsidR="00AD6FA4" w:rsidRDefault="00AD6FA4" w:rsidP="00DF1CB4">
            <w:pPr>
              <w:pStyle w:val="Text"/>
            </w:pPr>
          </w:p>
          <w:p w14:paraId="35D7B4DF" w14:textId="77777777" w:rsidR="00AD6FA4" w:rsidRDefault="00AD6FA4" w:rsidP="00DF1CB4">
            <w:pPr>
              <w:pStyle w:val="Text"/>
            </w:pPr>
          </w:p>
          <w:p w14:paraId="2F429AB1" w14:textId="77777777" w:rsidR="00AD6FA4" w:rsidRDefault="007F2117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1249CFF24B024F959C53FDC0443320D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3CC1D961" w14:textId="60332DEF" w:rsidR="00AD6FA4" w:rsidRDefault="00AD6FA4" w:rsidP="00901BA8">
            <w:pPr>
              <w:pStyle w:val="ListParagraph"/>
            </w:pPr>
          </w:p>
          <w:p w14:paraId="73BD323B" w14:textId="77777777" w:rsidR="00AD6FA4" w:rsidRDefault="007F2117" w:rsidP="00DF1CB4">
            <w:pPr>
              <w:pStyle w:val="Heading3"/>
            </w:pPr>
            <w:sdt>
              <w:sdtPr>
                <w:id w:val="1387539318"/>
                <w:placeholder>
                  <w:docPart w:val="9BCDE1EE54074D58ABCF66AB6C7A1FF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14:paraId="13EA842E" w14:textId="6D4DE7BF" w:rsidR="00AD6FA4" w:rsidRPr="00AD0DDD" w:rsidRDefault="00AD6FA4" w:rsidP="00901BA8">
            <w:pPr>
              <w:pStyle w:val="ListParagraph"/>
            </w:pPr>
          </w:p>
        </w:tc>
      </w:tr>
      <w:tr w:rsidR="00AD6FA4" w14:paraId="5E01E4C5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1F497D" w:themeColor="text2"/>
            </w:tcBorders>
            <w:vAlign w:val="bottom"/>
          </w:tcPr>
          <w:p w14:paraId="1B272CD2" w14:textId="77777777" w:rsidR="00AD6FA4" w:rsidRDefault="007F2117" w:rsidP="00DF1CB4">
            <w:pPr>
              <w:pStyle w:val="Heading3"/>
            </w:pPr>
            <w:sdt>
              <w:sdtPr>
                <w:id w:val="1813675065"/>
                <w:placeholder>
                  <w:docPart w:val="5DBA08BE40D54DF08DCE85C0CBCCE836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1F497D" w:themeColor="text2"/>
            </w:tcBorders>
            <w:vAlign w:val="center"/>
          </w:tcPr>
          <w:p w14:paraId="48EF362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1BFD430C" w14:textId="77777777" w:rsidR="00AD6FA4" w:rsidRDefault="00AD6FA4" w:rsidP="00DF1CB4"/>
        </w:tc>
      </w:tr>
      <w:tr w:rsidR="00AD6FA4" w14:paraId="40FB391E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1F497D" w:themeColor="text2"/>
            </w:tcBorders>
          </w:tcPr>
          <w:p w14:paraId="09B2495D" w14:textId="77777777" w:rsidR="00AD6FA4" w:rsidRDefault="007F2117" w:rsidP="00DF1CB4">
            <w:pPr>
              <w:pStyle w:val="Dates"/>
            </w:pPr>
            <w:sdt>
              <w:sdtPr>
                <w:id w:val="-1919854128"/>
                <w:placeholder>
                  <w:docPart w:val="58CD8D5F94FF4A649AF3E64BC6E55A5A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14:paraId="17B52890" w14:textId="77777777" w:rsidR="00AD6FA4" w:rsidRDefault="007F2117" w:rsidP="00DF1CB4">
            <w:pPr>
              <w:pStyle w:val="Text"/>
            </w:pPr>
            <w:sdt>
              <w:sdtPr>
                <w:id w:val="1779303726"/>
                <w:placeholder>
                  <w:docPart w:val="B8B5DAF0925C45F4852F366B8B10D07A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[Job Title] • [Job Position] • [Company Name]</w:t>
                </w:r>
              </w:sdtContent>
            </w:sdt>
          </w:p>
          <w:p w14:paraId="1BE1E37F" w14:textId="77777777" w:rsidR="00AD6FA4" w:rsidRDefault="00AD6FA4" w:rsidP="00DF1CB4">
            <w:pPr>
              <w:pStyle w:val="Dates"/>
            </w:pPr>
          </w:p>
          <w:p w14:paraId="43E1480B" w14:textId="77777777" w:rsidR="00FA4DB0" w:rsidRDefault="007F2117" w:rsidP="00DF1CB4">
            <w:pPr>
              <w:pStyle w:val="Dates"/>
            </w:pPr>
            <w:sdt>
              <w:sdtPr>
                <w:id w:val="125430856"/>
                <w:placeholder>
                  <w:docPart w:val="467FBA93066743348B9EC4BBD2480F22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14:paraId="34959DB9" w14:textId="77777777" w:rsidR="00FA4DB0" w:rsidRDefault="007F2117" w:rsidP="00DF1CB4">
            <w:pPr>
              <w:pStyle w:val="Text"/>
            </w:pPr>
            <w:sdt>
              <w:sdtPr>
                <w:id w:val="-376248628"/>
                <w:placeholder>
                  <w:docPart w:val="467FBA93066743348B9EC4BBD2480F22"/>
                </w:placeholder>
                <w:temporary/>
                <w:showingPlcHdr/>
                <w15:appearance w15:val="hidden"/>
              </w:sdtPr>
              <w:sdtEndPr/>
              <w:sdtContent>
                <w:r w:rsidR="004A586E">
                  <w:t>[Dates From] – [To]</w:t>
                </w:r>
              </w:sdtContent>
            </w:sdt>
          </w:p>
          <w:p w14:paraId="6AD07FDF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5BC67AA8" w14:textId="77777777" w:rsidR="00FA4DB0" w:rsidRDefault="007F2117" w:rsidP="00DF1CB4">
            <w:pPr>
              <w:pStyle w:val="Dates"/>
            </w:pPr>
            <w:sdt>
              <w:sdtPr>
                <w:id w:val="1194957147"/>
                <w:placeholder>
                  <w:docPart w:val="D0B02BF5588E4D34999978BC7BC7E1A1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14:paraId="685C678E" w14:textId="77777777" w:rsidR="00FA4DB0" w:rsidRDefault="007F2117" w:rsidP="00DF1CB4">
            <w:pPr>
              <w:pStyle w:val="Text"/>
            </w:pPr>
            <w:sdt>
              <w:sdtPr>
                <w:id w:val="-1723587715"/>
                <w:placeholder>
                  <w:docPart w:val="D0B02BF5588E4D34999978BC7BC7E1A1"/>
                </w:placeholder>
                <w:temporary/>
                <w:showingPlcHdr/>
                <w15:appearance w15:val="hidden"/>
              </w:sdtPr>
              <w:sdtEndPr/>
              <w:sdtContent>
                <w:r w:rsidR="004A586E">
                  <w:t>[Dates From] – [To]</w:t>
                </w:r>
              </w:sdtContent>
            </w:sdt>
          </w:p>
          <w:p w14:paraId="3BFD9B56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0B3D098A" w14:textId="4774277C" w:rsidR="00AD6FA4" w:rsidRPr="00560EA0" w:rsidRDefault="00AD6FA4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1F497D" w:themeColor="text2"/>
            </w:tcBorders>
            <w:vAlign w:val="center"/>
          </w:tcPr>
          <w:p w14:paraId="3FA397B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01FF7A15" w14:textId="77777777" w:rsidR="00AD6FA4" w:rsidRDefault="00AD6FA4" w:rsidP="00DF1CB4"/>
        </w:tc>
      </w:tr>
      <w:tr w:rsidR="00AD6FA4" w14:paraId="4A88B6AE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1F497D" w:themeColor="text2"/>
            </w:tcBorders>
            <w:vAlign w:val="bottom"/>
          </w:tcPr>
          <w:p w14:paraId="00CB044E" w14:textId="77777777" w:rsidR="00AD6FA4" w:rsidRDefault="007F2117" w:rsidP="00DF1CB4">
            <w:pPr>
              <w:pStyle w:val="Heading3"/>
            </w:pPr>
            <w:sdt>
              <w:sdtPr>
                <w:id w:val="-1530558845"/>
                <w:placeholder>
                  <w:docPart w:val="EF0F01B98E3C48E995F7C5D7F9690CC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1F497D" w:themeColor="text2"/>
            </w:tcBorders>
            <w:vAlign w:val="center"/>
          </w:tcPr>
          <w:p w14:paraId="0770C4A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0C343959" w14:textId="77777777" w:rsidR="00AD6FA4" w:rsidRDefault="00AD6FA4" w:rsidP="00DF1CB4"/>
        </w:tc>
      </w:tr>
      <w:tr w:rsidR="00AD6FA4" w14:paraId="21CEE24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1F497D" w:themeColor="text2"/>
            </w:tcBorders>
          </w:tcPr>
          <w:p w14:paraId="79D4FAE6" w14:textId="508DD71C" w:rsidR="00AD6FA4" w:rsidRPr="00560EA0" w:rsidRDefault="00AD6FA4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1F497D" w:themeColor="text2"/>
            </w:tcBorders>
            <w:vAlign w:val="center"/>
          </w:tcPr>
          <w:p w14:paraId="7AAA4F39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72AE3FB4" w14:textId="77777777" w:rsidR="00AD6FA4" w:rsidRDefault="00AD6FA4" w:rsidP="00DF1CB4"/>
        </w:tc>
      </w:tr>
      <w:tr w:rsidR="00AD6FA4" w14:paraId="0F03CF0B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1F497D" w:themeColor="text2"/>
            </w:tcBorders>
            <w:vAlign w:val="bottom"/>
          </w:tcPr>
          <w:p w14:paraId="18CBFB24" w14:textId="77777777" w:rsidR="00AD6FA4" w:rsidRPr="00560EA0" w:rsidRDefault="007F2117" w:rsidP="00DF1CB4">
            <w:pPr>
              <w:pStyle w:val="Heading3"/>
            </w:pPr>
            <w:sdt>
              <w:sdtPr>
                <w:id w:val="1845886759"/>
                <w:placeholder>
                  <w:docPart w:val="BFF00223B1C640E88AD336A69E52DD53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1F497D" w:themeColor="text2"/>
            </w:tcBorders>
            <w:vAlign w:val="center"/>
          </w:tcPr>
          <w:p w14:paraId="646E47C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75C483DE" w14:textId="77777777" w:rsidR="00AD6FA4" w:rsidRDefault="00AD6FA4" w:rsidP="00DF1CB4"/>
        </w:tc>
      </w:tr>
      <w:tr w:rsidR="00AD6FA4" w14:paraId="053FE4D4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1F497D" w:themeColor="text2"/>
            </w:tcBorders>
          </w:tcPr>
          <w:p w14:paraId="19C961BD" w14:textId="4CBCC9CB" w:rsidR="00AD6FA4" w:rsidRPr="00560EA0" w:rsidRDefault="00AD6FA4" w:rsidP="00901BA8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1F497D" w:themeColor="text2"/>
            </w:tcBorders>
            <w:vAlign w:val="center"/>
          </w:tcPr>
          <w:p w14:paraId="5DB7442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5ABFA593" w14:textId="77777777" w:rsidR="00AD6FA4" w:rsidRDefault="00AD6FA4" w:rsidP="00DF1CB4"/>
        </w:tc>
      </w:tr>
      <w:tr w:rsidR="00AD6FA4" w14:paraId="399968C6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1F497D" w:themeColor="text2"/>
            </w:tcBorders>
            <w:vAlign w:val="bottom"/>
          </w:tcPr>
          <w:p w14:paraId="7F3A461E" w14:textId="77777777" w:rsidR="00AD6FA4" w:rsidRPr="00560EA0" w:rsidRDefault="007F2117" w:rsidP="00DF1CB4">
            <w:pPr>
              <w:pStyle w:val="Heading3"/>
            </w:pPr>
            <w:sdt>
              <w:sdtPr>
                <w:id w:val="-394892997"/>
                <w:placeholder>
                  <w:docPart w:val="52AEF48C46984F8F83A32E7CFD2A756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1F497D" w:themeColor="text2"/>
            </w:tcBorders>
            <w:vAlign w:val="center"/>
          </w:tcPr>
          <w:p w14:paraId="79A0FA6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2FB4792C" w14:textId="77777777" w:rsidR="00AD6FA4" w:rsidRDefault="00AD6FA4" w:rsidP="00DF1CB4"/>
        </w:tc>
      </w:tr>
      <w:tr w:rsidR="00AD6FA4" w14:paraId="1726058E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1F497D" w:themeColor="text2"/>
            </w:tcBorders>
          </w:tcPr>
          <w:p w14:paraId="4D553AF6" w14:textId="77777777" w:rsidR="00AD6FA4" w:rsidRPr="00560EA0" w:rsidRDefault="007F2117" w:rsidP="00DF1CB4">
            <w:pPr>
              <w:pStyle w:val="Text"/>
            </w:pPr>
            <w:sdt>
              <w:sdtPr>
                <w:id w:val="157199312"/>
                <w:placeholder>
                  <w:docPart w:val="15189BDA4B4E4039A99ED46A83AB2855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1F497D" w:themeColor="text2"/>
            </w:tcBorders>
            <w:vAlign w:val="center"/>
          </w:tcPr>
          <w:p w14:paraId="59C3D0B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EEECE1" w:themeFill="background2"/>
            <w:vAlign w:val="center"/>
          </w:tcPr>
          <w:p w14:paraId="482A3AFE" w14:textId="77777777" w:rsidR="00AD6FA4" w:rsidRDefault="00AD6FA4" w:rsidP="00DF1CB4"/>
        </w:tc>
      </w:tr>
      <w:tr w:rsidR="00AD6FA4" w14:paraId="7F1406DD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EEECE1" w:themeColor="background2"/>
            </w:tcBorders>
          </w:tcPr>
          <w:p w14:paraId="28AFE5EA" w14:textId="77777777" w:rsidR="00AD6FA4" w:rsidRDefault="00AD6FA4" w:rsidP="00DF1CB4"/>
        </w:tc>
      </w:tr>
    </w:tbl>
    <w:p w14:paraId="3E5849B7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77A4" w14:textId="77777777" w:rsidR="007F2117" w:rsidRDefault="007F2117" w:rsidP="00DF1CB4">
      <w:r>
        <w:separator/>
      </w:r>
    </w:p>
  </w:endnote>
  <w:endnote w:type="continuationSeparator" w:id="0">
    <w:p w14:paraId="6E33EEE6" w14:textId="77777777" w:rsidR="007F2117" w:rsidRDefault="007F211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1113" w14:textId="77777777" w:rsidR="007F2117" w:rsidRDefault="007F2117" w:rsidP="00DF1CB4">
      <w:r>
        <w:separator/>
      </w:r>
    </w:p>
  </w:footnote>
  <w:footnote w:type="continuationSeparator" w:id="0">
    <w:p w14:paraId="204CC3D0" w14:textId="77777777" w:rsidR="007F2117" w:rsidRDefault="007F211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A8"/>
    <w:rsid w:val="002B73E2"/>
    <w:rsid w:val="002D3AB8"/>
    <w:rsid w:val="00413477"/>
    <w:rsid w:val="004A586E"/>
    <w:rsid w:val="00560EA0"/>
    <w:rsid w:val="005E09DE"/>
    <w:rsid w:val="005F5561"/>
    <w:rsid w:val="00680892"/>
    <w:rsid w:val="006C60E6"/>
    <w:rsid w:val="00711351"/>
    <w:rsid w:val="007F2117"/>
    <w:rsid w:val="00901BA8"/>
    <w:rsid w:val="009835F5"/>
    <w:rsid w:val="00A520FA"/>
    <w:rsid w:val="00AB03FA"/>
    <w:rsid w:val="00AD0DDD"/>
    <w:rsid w:val="00AD6FA4"/>
    <w:rsid w:val="00CF0DEF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0E9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1F497D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1F497D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1F497D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1F497D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1F497D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A975B3929141209CF7F751A617E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EE2E8-20EB-4789-9C98-D160E387C3E5}"/>
      </w:docPartPr>
      <w:docPartBody>
        <w:p w:rsidR="00000000" w:rsidRDefault="00607598">
          <w:pPr>
            <w:pStyle w:val="65A975B3929141209CF7F751A617E406"/>
          </w:pPr>
          <w:r w:rsidRPr="00DF1CB4">
            <w:t>[Phone]</w:t>
          </w:r>
        </w:p>
      </w:docPartBody>
    </w:docPart>
    <w:docPart>
      <w:docPartPr>
        <w:name w:val="97A5BE386E1E425EB8CA7F7C8F033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E0CD-BE84-4441-AC75-BB8A6B2F1E4E}"/>
      </w:docPartPr>
      <w:docPartBody>
        <w:p w:rsidR="00000000" w:rsidRDefault="00607598">
          <w:pPr>
            <w:pStyle w:val="97A5BE386E1E425EB8CA7F7C8F033CBF"/>
          </w:pPr>
          <w:r>
            <w:t>Email</w:t>
          </w:r>
        </w:p>
      </w:docPartBody>
    </w:docPart>
    <w:docPart>
      <w:docPartPr>
        <w:name w:val="00FFE6D760A7400FB6B66A94A6B5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E4AE-7773-425A-8705-F8FFEBCB0231}"/>
      </w:docPartPr>
      <w:docPartBody>
        <w:p w:rsidR="00000000" w:rsidRDefault="00607598">
          <w:pPr>
            <w:pStyle w:val="00FFE6D760A7400FB6B66A94A6B5C5F4"/>
          </w:pPr>
          <w:r w:rsidRPr="00DF1CB4">
            <w:t>[Address]</w:t>
          </w:r>
        </w:p>
      </w:docPartBody>
    </w:docPart>
    <w:docPart>
      <w:docPartPr>
        <w:name w:val="916D92854C514B24A8069C51F8943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F1E0-6C42-49FC-8A58-D33AC6318BAE}"/>
      </w:docPartPr>
      <w:docPartBody>
        <w:p w:rsidR="00000000" w:rsidRDefault="00607598">
          <w:pPr>
            <w:pStyle w:val="916D92854C514B24A8069C51F8943D7E"/>
          </w:pPr>
          <w:r w:rsidRPr="00FA4DB0">
            <w:t>[Website]</w:t>
          </w:r>
        </w:p>
      </w:docPartBody>
    </w:docPart>
    <w:docPart>
      <w:docPartPr>
        <w:name w:val="E9FBAD14CB7647C9978FBDBBB6802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FD94-BA7E-4409-BB78-5B764DEE0606}"/>
      </w:docPartPr>
      <w:docPartBody>
        <w:p w:rsidR="00000000" w:rsidRDefault="00607598">
          <w:pPr>
            <w:pStyle w:val="E9FBAD14CB7647C9978FBDBBB680208D"/>
          </w:pPr>
          <w:r w:rsidRPr="005F5561">
            <w:t>Objective</w:t>
          </w:r>
        </w:p>
      </w:docPartBody>
    </w:docPart>
    <w:docPart>
      <w:docPartPr>
        <w:name w:val="72037E767C444D5E9647562AEF8F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2E2A3-5F7F-4879-A89F-76256423C8E6}"/>
      </w:docPartPr>
      <w:docPartBody>
        <w:p w:rsidR="00000000" w:rsidRDefault="00607598">
          <w:pPr>
            <w:pStyle w:val="72037E767C444D5E9647562AEF8FDFA5"/>
          </w:pPr>
          <w:r w:rsidRPr="00AD0DDD">
            <w:t>Education</w:t>
          </w:r>
        </w:p>
      </w:docPartBody>
    </w:docPart>
    <w:docPart>
      <w:docPartPr>
        <w:name w:val="FC84EC1E2A994E44BE67CBFFC1FDF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D65A-331B-4BFD-A11B-EAAA0044648C}"/>
      </w:docPartPr>
      <w:docPartBody>
        <w:p w:rsidR="00000000" w:rsidRDefault="00607598">
          <w:pPr>
            <w:pStyle w:val="FC84EC1E2A994E44BE67CBFFC1FDF5E0"/>
          </w:pPr>
          <w:r w:rsidRPr="00E14266">
            <w:t>[School Name]</w:t>
          </w:r>
        </w:p>
      </w:docPartBody>
    </w:docPart>
    <w:docPart>
      <w:docPartPr>
        <w:name w:val="C8E70B9B073343498DA427E6B2AE4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E68A6-8AF7-4A18-87EC-DC445011958A}"/>
      </w:docPartPr>
      <w:docPartBody>
        <w:p w:rsidR="00000000" w:rsidRDefault="00607598">
          <w:pPr>
            <w:pStyle w:val="C8E70B9B073343498DA427E6B2AE4FF0"/>
          </w:pPr>
          <w:r w:rsidRPr="00E14266">
            <w:t>[City]</w:t>
          </w:r>
        </w:p>
      </w:docPartBody>
    </w:docPart>
    <w:docPart>
      <w:docPartPr>
        <w:name w:val="22A0A2250DE94C008F5582D07D0F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4330F-B672-4E64-B270-C67BBBB08530}"/>
      </w:docPartPr>
      <w:docPartBody>
        <w:p w:rsidR="00000000" w:rsidRDefault="00607598">
          <w:pPr>
            <w:pStyle w:val="22A0A2250DE94C008F5582D07D0F7CFC"/>
          </w:pPr>
          <w:r w:rsidRPr="00E14266">
            <w:t>[State]</w:t>
          </w:r>
        </w:p>
      </w:docPartBody>
    </w:docPart>
    <w:docPart>
      <w:docPartPr>
        <w:name w:val="1249CFF24B024F959C53FDC044332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7AD5D-53DC-44DA-B95F-C9899CDA7A3D}"/>
      </w:docPartPr>
      <w:docPartBody>
        <w:p w:rsidR="00000000" w:rsidRDefault="00607598">
          <w:pPr>
            <w:pStyle w:val="1249CFF24B024F959C53FDC0443320DA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9BCDE1EE54074D58ABCF66AB6C7A1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8E5B0-B30E-45B6-A174-AD3697218912}"/>
      </w:docPartPr>
      <w:docPartBody>
        <w:p w:rsidR="00000000" w:rsidRDefault="00607598">
          <w:pPr>
            <w:pStyle w:val="9BCDE1EE54074D58ABCF66AB6C7A1FF1"/>
          </w:pPr>
          <w:r w:rsidRPr="00AD0DDD">
            <w:t>AWARDS</w:t>
          </w:r>
        </w:p>
      </w:docPartBody>
    </w:docPart>
    <w:docPart>
      <w:docPartPr>
        <w:name w:val="5DBA08BE40D54DF08DCE85C0CBCC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AD99-5FF2-4CC3-A696-BF841A3F220D}"/>
      </w:docPartPr>
      <w:docPartBody>
        <w:p w:rsidR="00000000" w:rsidRDefault="00607598">
          <w:pPr>
            <w:pStyle w:val="5DBA08BE40D54DF08DCE85C0CBCCE836"/>
          </w:pPr>
          <w:r w:rsidRPr="00560EA0">
            <w:t>Experience</w:t>
          </w:r>
        </w:p>
      </w:docPartBody>
    </w:docPart>
    <w:docPart>
      <w:docPartPr>
        <w:name w:val="58CD8D5F94FF4A649AF3E64BC6E55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1840B-651A-44B3-9B48-74C1D1E9A435}"/>
      </w:docPartPr>
      <w:docPartBody>
        <w:p w:rsidR="00000000" w:rsidRDefault="00607598">
          <w:pPr>
            <w:pStyle w:val="58CD8D5F94FF4A649AF3E64BC6E55A5A"/>
          </w:pPr>
          <w:r>
            <w:t>[Dates From] – [To]</w:t>
          </w:r>
        </w:p>
      </w:docPartBody>
    </w:docPart>
    <w:docPart>
      <w:docPartPr>
        <w:name w:val="B8B5DAF0925C45F4852F366B8B10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26EA5-32A0-4A9A-A019-E7FC23149D6D}"/>
      </w:docPartPr>
      <w:docPartBody>
        <w:p w:rsidR="00000000" w:rsidRDefault="00607598">
          <w:pPr>
            <w:pStyle w:val="B8B5DAF0925C45F4852F366B8B10D07A"/>
          </w:pPr>
          <w:r>
            <w:t>[Job Title] • [Job Position] • [Company Name]</w:t>
          </w:r>
        </w:p>
      </w:docPartBody>
    </w:docPart>
    <w:docPart>
      <w:docPartPr>
        <w:name w:val="467FBA93066743348B9EC4BBD248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889C-1C07-4E6C-9FA4-C406E5D2085E}"/>
      </w:docPartPr>
      <w:docPartBody>
        <w:p w:rsidR="00000000" w:rsidRDefault="00607598">
          <w:pPr>
            <w:pStyle w:val="467FBA93066743348B9EC4BBD2480F22"/>
          </w:pPr>
          <w:r>
            <w:t>[Dates From] – [To]</w:t>
          </w:r>
        </w:p>
      </w:docPartBody>
    </w:docPart>
    <w:docPart>
      <w:docPartPr>
        <w:name w:val="D0B02BF5588E4D34999978BC7BC7E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6005D-665D-42DD-8D15-06ACB10DC630}"/>
      </w:docPartPr>
      <w:docPartBody>
        <w:p w:rsidR="00000000" w:rsidRDefault="00607598">
          <w:pPr>
            <w:pStyle w:val="D0B02BF5588E4D34999978BC7BC7E1A1"/>
          </w:pPr>
          <w:r>
            <w:t>[Dates From] – [To]</w:t>
          </w:r>
        </w:p>
      </w:docPartBody>
    </w:docPart>
    <w:docPart>
      <w:docPartPr>
        <w:name w:val="EF0F01B98E3C48E995F7C5D7F969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14211-51C5-475E-9698-982D7A64D1E8}"/>
      </w:docPartPr>
      <w:docPartBody>
        <w:p w:rsidR="00000000" w:rsidRDefault="00607598">
          <w:pPr>
            <w:pStyle w:val="EF0F01B98E3C48E995F7C5D7F9690CC8"/>
          </w:pPr>
          <w:r w:rsidRPr="00560EA0">
            <w:t>Communication</w:t>
          </w:r>
        </w:p>
      </w:docPartBody>
    </w:docPart>
    <w:docPart>
      <w:docPartPr>
        <w:name w:val="BFF00223B1C640E88AD336A69E52D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F3440-980D-4B5B-ABF5-C30E8C1C8BB0}"/>
      </w:docPartPr>
      <w:docPartBody>
        <w:p w:rsidR="00000000" w:rsidRDefault="00607598">
          <w:pPr>
            <w:pStyle w:val="BFF00223B1C640E88AD336A69E52DD53"/>
          </w:pPr>
          <w:r w:rsidRPr="00560EA0">
            <w:t>Leadership</w:t>
          </w:r>
        </w:p>
      </w:docPartBody>
    </w:docPart>
    <w:docPart>
      <w:docPartPr>
        <w:name w:val="52AEF48C46984F8F83A32E7CFD2A7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B443-1213-4C6C-A96F-AAB2D67F83F2}"/>
      </w:docPartPr>
      <w:docPartBody>
        <w:p w:rsidR="00000000" w:rsidRDefault="00607598">
          <w:pPr>
            <w:pStyle w:val="52AEF48C46984F8F83A32E7CFD2A7564"/>
          </w:pPr>
          <w:r w:rsidRPr="00560EA0">
            <w:t>References</w:t>
          </w:r>
        </w:p>
      </w:docPartBody>
    </w:docPart>
    <w:docPart>
      <w:docPartPr>
        <w:name w:val="15189BDA4B4E4039A99ED46A83AB2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4DEF0-C541-432E-A0F8-E4096A43EF98}"/>
      </w:docPartPr>
      <w:docPartBody>
        <w:p w:rsidR="00000000" w:rsidRDefault="00607598">
          <w:pPr>
            <w:pStyle w:val="15189BDA4B4E4039A99ED46A83AB2855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98"/>
    <w:rsid w:val="0060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AE2BC0A4E5481FB43882B1CDDCD1A4">
    <w:name w:val="86AE2BC0A4E5481FB43882B1CDDCD1A4"/>
  </w:style>
  <w:style w:type="paragraph" w:customStyle="1" w:styleId="F813C227545748AE8FF9941DC10817BD">
    <w:name w:val="F813C227545748AE8FF9941DC10817BD"/>
  </w:style>
  <w:style w:type="paragraph" w:customStyle="1" w:styleId="65A975B3929141209CF7F751A617E406">
    <w:name w:val="65A975B3929141209CF7F751A617E406"/>
  </w:style>
  <w:style w:type="paragraph" w:customStyle="1" w:styleId="97A5BE386E1E425EB8CA7F7C8F033CBF">
    <w:name w:val="97A5BE386E1E425EB8CA7F7C8F033CBF"/>
  </w:style>
  <w:style w:type="paragraph" w:customStyle="1" w:styleId="00FFE6D760A7400FB6B66A94A6B5C5F4">
    <w:name w:val="00FFE6D760A7400FB6B66A94A6B5C5F4"/>
  </w:style>
  <w:style w:type="paragraph" w:customStyle="1" w:styleId="916D92854C514B24A8069C51F8943D7E">
    <w:name w:val="916D92854C514B24A8069C51F8943D7E"/>
  </w:style>
  <w:style w:type="paragraph" w:customStyle="1" w:styleId="E9FBAD14CB7647C9978FBDBBB680208D">
    <w:name w:val="E9FBAD14CB7647C9978FBDBBB680208D"/>
  </w:style>
  <w:style w:type="paragraph" w:customStyle="1" w:styleId="72037E767C444D5E9647562AEF8FDFA5">
    <w:name w:val="72037E767C444D5E9647562AEF8FDFA5"/>
  </w:style>
  <w:style w:type="paragraph" w:customStyle="1" w:styleId="D59AFA54EFFB4B079C13F2C9ED2FB1DE">
    <w:name w:val="D59AFA54EFFB4B079C13F2C9ED2FB1DE"/>
  </w:style>
  <w:style w:type="paragraph" w:customStyle="1" w:styleId="FC84EC1E2A994E44BE67CBFFC1FDF5E0">
    <w:name w:val="FC84EC1E2A994E44BE67CBFFC1FDF5E0"/>
  </w:style>
  <w:style w:type="paragraph" w:customStyle="1" w:styleId="C8E70B9B073343498DA427E6B2AE4FF0">
    <w:name w:val="C8E70B9B073343498DA427E6B2AE4FF0"/>
  </w:style>
  <w:style w:type="paragraph" w:customStyle="1" w:styleId="22A0A2250DE94C008F5582D07D0F7CFC">
    <w:name w:val="22A0A2250DE94C008F5582D07D0F7CFC"/>
  </w:style>
  <w:style w:type="paragraph" w:customStyle="1" w:styleId="6112290DECA7467D831F4817280707B4">
    <w:name w:val="6112290DECA7467D831F4817280707B4"/>
  </w:style>
  <w:style w:type="paragraph" w:customStyle="1" w:styleId="1249CFF24B024F959C53FDC0443320DA">
    <w:name w:val="1249CFF24B024F959C53FDC0443320DA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796C698DDBEC4A218FD437F02EA42301">
    <w:name w:val="796C698DDBEC4A218FD437F02EA42301"/>
  </w:style>
  <w:style w:type="paragraph" w:customStyle="1" w:styleId="9BCDE1EE54074D58ABCF66AB6C7A1FF1">
    <w:name w:val="9BCDE1EE54074D58ABCF66AB6C7A1FF1"/>
  </w:style>
  <w:style w:type="paragraph" w:customStyle="1" w:styleId="0BC544DE0B91410E9A0C215226A34DCF">
    <w:name w:val="0BC544DE0B91410E9A0C215226A34DCF"/>
  </w:style>
  <w:style w:type="paragraph" w:customStyle="1" w:styleId="5DBA08BE40D54DF08DCE85C0CBCCE836">
    <w:name w:val="5DBA08BE40D54DF08DCE85C0CBCCE836"/>
  </w:style>
  <w:style w:type="paragraph" w:customStyle="1" w:styleId="58CD8D5F94FF4A649AF3E64BC6E55A5A">
    <w:name w:val="58CD8D5F94FF4A649AF3E64BC6E55A5A"/>
  </w:style>
  <w:style w:type="paragraph" w:customStyle="1" w:styleId="B8B5DAF0925C45F4852F366B8B10D07A">
    <w:name w:val="B8B5DAF0925C45F4852F366B8B10D07A"/>
  </w:style>
  <w:style w:type="paragraph" w:customStyle="1" w:styleId="467FBA93066743348B9EC4BBD2480F22">
    <w:name w:val="467FBA93066743348B9EC4BBD2480F22"/>
  </w:style>
  <w:style w:type="paragraph" w:customStyle="1" w:styleId="D0B02BF5588E4D34999978BC7BC7E1A1">
    <w:name w:val="D0B02BF5588E4D34999978BC7BC7E1A1"/>
  </w:style>
  <w:style w:type="paragraph" w:customStyle="1" w:styleId="94C4B8D7FC5443C29B32DCE58AACFAC0">
    <w:name w:val="94C4B8D7FC5443C29B32DCE58AACFAC0"/>
  </w:style>
  <w:style w:type="paragraph" w:customStyle="1" w:styleId="EF0F01B98E3C48E995F7C5D7F9690CC8">
    <w:name w:val="EF0F01B98E3C48E995F7C5D7F9690CC8"/>
  </w:style>
  <w:style w:type="paragraph" w:customStyle="1" w:styleId="4325E3A5654A40269BE5B770B43EB78B">
    <w:name w:val="4325E3A5654A40269BE5B770B43EB78B"/>
  </w:style>
  <w:style w:type="paragraph" w:customStyle="1" w:styleId="BFF00223B1C640E88AD336A69E52DD53">
    <w:name w:val="BFF00223B1C640E88AD336A69E52DD53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7A49091CF0184D9184F190A5613BB099">
    <w:name w:val="7A49091CF0184D9184F190A5613BB099"/>
  </w:style>
  <w:style w:type="paragraph" w:customStyle="1" w:styleId="52AEF48C46984F8F83A32E7CFD2A7564">
    <w:name w:val="52AEF48C46984F8F83A32E7CFD2A7564"/>
  </w:style>
  <w:style w:type="paragraph" w:customStyle="1" w:styleId="15189BDA4B4E4039A99ED46A83AB2855">
    <w:name w:val="15189BDA4B4E4039A99ED46A83AB2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2022-01-30T22:33:00Z</dcterms:created>
  <dcterms:modified xsi:type="dcterms:W3CDTF">2022-01-30T22:42:00Z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